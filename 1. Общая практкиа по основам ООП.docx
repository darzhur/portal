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BB" w:rsidRPr="00021E73" w:rsidRDefault="006F5FBB" w:rsidP="00021E73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Практика по основам ООП</w:t>
      </w:r>
    </w:p>
    <w:p w:rsidR="006F5FBB" w:rsidRPr="00021E73" w:rsidRDefault="006F5FBB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Реализовать портал для публикаций.</w:t>
      </w:r>
    </w:p>
    <w:p w:rsidR="006F5FBB" w:rsidRPr="00021E73" w:rsidRDefault="006F5FBB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Публикации делятся на 3 типа:</w:t>
      </w:r>
    </w:p>
    <w:p w:rsidR="006F5FBB" w:rsidRPr="00021E73" w:rsidRDefault="006F5FBB" w:rsidP="00021E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Новости: заголовок, текст, дата, источник;</w:t>
      </w:r>
    </w:p>
    <w:p w:rsidR="006F5FBB" w:rsidRPr="00021E73" w:rsidRDefault="006F5FBB" w:rsidP="00021E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Объявления: заголовок, текст, дата публикации, дата актуальности;</w:t>
      </w:r>
    </w:p>
    <w:p w:rsidR="006F5FBB" w:rsidRPr="00021E73" w:rsidRDefault="006F5FBB" w:rsidP="00021E7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Статьи: заголовок, текст, авторы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оценка</w:t>
      </w:r>
    </w:p>
    <w:p w:rsidR="006F5FBB" w:rsidRPr="00103E4B" w:rsidRDefault="006F5FBB" w:rsidP="00021E73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03E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---</w:t>
      </w: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Система должно позволять добавлять публикации (записывать в БД), показывать их, фильтровать и сортировать.</w:t>
      </w:r>
      <w:r w:rsidRPr="00103E4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---</w:t>
      </w:r>
      <w:bookmarkStart w:id="0" w:name="_GoBack"/>
      <w:bookmarkEnd w:id="0"/>
    </w:p>
    <w:p w:rsidR="006F5FBB" w:rsidRDefault="006F5FBB" w:rsidP="00021E73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B6D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Объявления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должны предусматривать возможность их удаления по истечению даты актуальности.</w:t>
      </w:r>
    </w:p>
    <w:p w:rsidR="006F5FBB" w:rsidRPr="006D4342" w:rsidRDefault="006F5FBB" w:rsidP="00021E73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B6DC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Статьи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должны предусматривать возможность выставления оценок им.</w:t>
      </w:r>
    </w:p>
    <w:p w:rsidR="006F5FBB" w:rsidRDefault="006F5FBB" w:rsidP="00021E73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21E7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Система должна реализовываться, основываясь на основных парадигмах ООП и предусматривать обработку исключающих ситуаций с занесением отчетной информации в лог файл.</w:t>
      </w:r>
    </w:p>
    <w:p w:rsidR="006F5FBB" w:rsidRPr="00021E73" w:rsidRDefault="006F5FBB" w:rsidP="00021E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Реализовать основной скрипт, который будет выбирать записи из базы данных (10 последних) по дате создания (от новых к старым) и выводить их на экран.</w:t>
      </w:r>
    </w:p>
    <w:sectPr w:rsidR="006F5FBB" w:rsidRPr="00021E73" w:rsidSect="003D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51F21"/>
    <w:multiLevelType w:val="hybridMultilevel"/>
    <w:tmpl w:val="E9C27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1E73"/>
    <w:rsid w:val="00021E73"/>
    <w:rsid w:val="00103E4B"/>
    <w:rsid w:val="003D55F4"/>
    <w:rsid w:val="003D583E"/>
    <w:rsid w:val="00671BF0"/>
    <w:rsid w:val="006D4342"/>
    <w:rsid w:val="006F5FBB"/>
    <w:rsid w:val="008A7E51"/>
    <w:rsid w:val="00AB6DC5"/>
    <w:rsid w:val="00AC147B"/>
    <w:rsid w:val="00B9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1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87</TotalTime>
  <Pages>1</Pages>
  <Words>122</Words>
  <Characters>700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Дарья</cp:lastModifiedBy>
  <cp:revision>5</cp:revision>
  <dcterms:created xsi:type="dcterms:W3CDTF">2016-04-29T10:51:00Z</dcterms:created>
  <dcterms:modified xsi:type="dcterms:W3CDTF">2016-09-18T22:03:00Z</dcterms:modified>
</cp:coreProperties>
</file>